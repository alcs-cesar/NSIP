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25" w:rsidRDefault="00AC7E7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0;margin-top:0;width:485.25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" fillcolor="black [3213]">
            <v:textbox>
              <w:txbxContent>
                <w:p w:rsidR="006C1525" w:rsidRPr="006C1525" w:rsidRDefault="00E86953" w:rsidP="006C1525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E86953">
                    <w:rPr>
                      <w:b/>
                      <w:color w:val="FFFFFF" w:themeColor="background1"/>
                      <w:sz w:val="32"/>
                      <w:szCs w:val="32"/>
                    </w:rPr>
                    <w:t>ACTA DE DENUNCIA O QUERELLA</w:t>
                  </w:r>
                </w:p>
              </w:txbxContent>
            </v:textbox>
          </v:shape>
        </w:pict>
      </w:r>
    </w:p>
    <w:p w:rsidR="006C1525" w:rsidRDefault="00AC7E71" w:rsidP="006C1525">
      <w:r>
        <w:rPr>
          <w:b/>
          <w:noProof/>
        </w:rPr>
        <w:pict>
          <v:shape id="5 Cuadro de texto" o:spid="_x0000_s1027" type="#_x0000_t202" style="position:absolute;margin-left:73.2pt;margin-top:21.75pt;width:129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" fillcolor="white [3201]" strokeweight=".5pt">
            <v:textbox>
              <w:txbxContent>
                <w:sdt>
                  <w:sdtPr>
                    <w:id w:val="1940176039"/>
                    <w:placeholder>
                      <w:docPart w:val="6BBEE579C0AB4EB2A797435DBCC6CE9E"/>
                    </w:placeholder>
                    <w:showingPlcHdr/>
                    <w:text/>
                  </w:sdtPr>
                  <w:sdtEndPr/>
                  <w:sdtContent>
                    <w:permStart w:id="210206428" w:edGrp="everyone" w:displacedByCustomXml="prev"/>
                    <w:p w:rsidR="00E05688" w:rsidRDefault="006B5395">
                      <w:r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</w:p>
                    <w:permEnd w:id="210206428" w:displacedByCustomXml="next"/>
                  </w:sdtContent>
                </w:sdt>
              </w:txbxContent>
            </v:textbox>
          </v:shape>
        </w:pict>
      </w:r>
      <w:r>
        <w:rPr>
          <w:noProof/>
        </w:rPr>
        <w:pict>
          <v:shape id="10 Cuadro de texto" o:spid="_x0000_s1028" type="#_x0000_t202" style="position:absolute;margin-left:282.45pt;margin-top:20.7pt;width:180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" fillcolor="white [3201]" strokeweight=".5pt">
            <v:textbox>
              <w:txbxContent>
                <w:p w:rsidR="00C50183" w:rsidRPr="00792652" w:rsidRDefault="00203E2D" w:rsidP="00C50183">
                  <w:pPr>
                    <w:keepLines/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permStart w:id="871840255" w:edGrp="everyone"/>
                  <w:sdt>
                    <w:sdtPr>
                      <w:rPr>
                        <w:b/>
                      </w:rPr>
                      <w:id w:val="-1916922245"/>
                      <w:date>
                        <w:dateFormat w:val="dd/MM/yyyy"/>
                        <w:lid w:val="es-MX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704BD9">
                        <w:rPr>
                          <w:b/>
                        </w:rPr>
                        <w:t xml:space="preserve">     </w:t>
                      </w:r>
                    </w:sdtContent>
                  </w:sdt>
                  <w:permEnd w:id="871840255"/>
                </w:p>
                <w:p w:rsidR="00C50183" w:rsidRPr="00C50183" w:rsidRDefault="00C50183" w:rsidP="00C50183">
                  <w:pPr>
                    <w:spacing w:after="0" w:line="240" w:lineRule="auto"/>
                    <w:rPr>
                      <w:b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8 Cuadro de texto" o:spid="_x0000_s1029" type="#_x0000_t202" style="position:absolute;margin-left:232.95pt;margin-top:19.95pt;width:49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" fillcolor="black [3213]" strokecolor="white [3212]" strokeweight=".5pt">
            <v:textbox>
              <w:txbxContent>
                <w:p w:rsidR="00E05688" w:rsidRPr="00194536" w:rsidRDefault="00E05688" w:rsidP="00E05688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Fecha: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1 Cuadro de texto" o:spid="_x0000_s1030" type="#_x0000_t202" style="position:absolute;margin-left:-22.8pt;margin-top:20.7pt;width:9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black [3213]" strokecolor="white [3212]" strokeweight=".5pt">
            <v:textbox>
              <w:txbxContent>
                <w:p w:rsidR="00194536" w:rsidRPr="00194536" w:rsidRDefault="00194536" w:rsidP="0019453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194536">
                    <w:rPr>
                      <w:b/>
                      <w:color w:val="FFFFFF" w:themeColor="background1"/>
                    </w:rPr>
                    <w:t>C.I. Número:</w:t>
                  </w:r>
                </w:p>
              </w:txbxContent>
            </v:textbox>
          </v:shape>
        </w:pict>
      </w:r>
    </w:p>
    <w:p w:rsidR="006C1525" w:rsidRDefault="00AC7E71" w:rsidP="006C1525">
      <w:r>
        <w:rPr>
          <w:b/>
          <w:noProof/>
        </w:rPr>
        <w:pict>
          <v:shape id="2 Cuadro de texto" o:spid="_x0000_s1031" type="#_x0000_t202" style="position:absolute;margin-left:-22.8pt;margin-top:17pt;width:96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" fillcolor="black [3213]" strokecolor="white [3212]" strokeweight=".5pt">
            <v:textbox inset=",1.3mm">
              <w:txbxContent>
                <w:p w:rsidR="00194536" w:rsidRPr="00194536" w:rsidRDefault="00194536" w:rsidP="00194536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 w:rsidRPr="00194536">
                    <w:rPr>
                      <w:b/>
                      <w:color w:val="FFFFFF" w:themeColor="background1"/>
                    </w:rPr>
                    <w:t>Agencia: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6 Cuadro de texto" o:spid="_x0000_s1032" type="#_x0000_t202" style="position:absolute;margin-left:73.2pt;margin-top:17pt;width:129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" fillcolor="white [3201]" strokeweight=".5pt">
            <v:textbox>
              <w:txbxContent>
                <w:sdt>
                  <w:sdtPr>
                    <w:id w:val="-376935652"/>
                    <w:placeholder>
                      <w:docPart w:val="6BBEE579C0AB4EB2A797435DBCC6CE9E"/>
                    </w:placeholder>
                    <w:showingPlcHdr/>
                    <w:text/>
                  </w:sdtPr>
                  <w:sdtEndPr/>
                  <w:sdtContent>
                    <w:permStart w:id="1571029674" w:edGrp="everyone" w:displacedByCustomXml="prev"/>
                    <w:p w:rsidR="00E05688" w:rsidRDefault="006B5395" w:rsidP="00E05688">
                      <w:r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</w:p>
                    <w:permEnd w:id="1571029674" w:displacedByCustomXml="next"/>
                  </w:sdtContent>
                </w:sdt>
              </w:txbxContent>
            </v:textbox>
          </v:shape>
        </w:pict>
      </w:r>
    </w:p>
    <w:p w:rsidR="006C1525" w:rsidRDefault="00AC7E71" w:rsidP="006C1525">
      <w:r>
        <w:rPr>
          <w:noProof/>
        </w:rPr>
        <w:pict>
          <v:shape id="19 Cuadro de texto" o:spid="_x0000_s1033" type="#_x0000_t202" style="position:absolute;margin-left:-22.8pt;margin-top:244.3pt;width:485.25pt;height:31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ed="f" strokeweight=".5pt">
            <v:textbox>
              <w:txbxContent>
                <w:p w:rsidR="003C3F9D" w:rsidRPr="00842F9A" w:rsidRDefault="003C3F9D" w:rsidP="003C3F9D">
                  <w:pPr>
                    <w:spacing w:after="0"/>
                    <w:jc w:val="both"/>
                    <w:rPr>
                      <w:u w:val="single"/>
                    </w:rPr>
                  </w:pPr>
                  <w:r>
                    <w:t xml:space="preserve">Nombre: </w:t>
                  </w:r>
                  <w:sdt>
                    <w:sdtPr>
                      <w:id w:val="-140976709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1695379519" w:edGrp="everyone"/>
                      <w:r w:rsidR="00ED17EE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1695379519"/>
                    </w:sdtContent>
                  </w:sdt>
                </w:p>
                <w:p w:rsidR="003C3F9D" w:rsidRDefault="003C3F9D" w:rsidP="003C3F9D">
                  <w:pPr>
                    <w:spacing w:after="240"/>
                    <w:jc w:val="both"/>
                    <w:rPr>
                      <w:sz w:val="14"/>
                      <w:szCs w:val="14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842F9A">
                    <w:rPr>
                      <w:sz w:val="14"/>
                      <w:szCs w:val="14"/>
                    </w:rPr>
                    <w:t>Nombre(s)</w:t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>
                    <w:rPr>
                      <w:sz w:val="14"/>
                      <w:szCs w:val="14"/>
                    </w:rPr>
                    <w:tab/>
                  </w:r>
                  <w:r w:rsidRPr="00842F9A">
                    <w:rPr>
                      <w:sz w:val="14"/>
                      <w:szCs w:val="14"/>
                    </w:rPr>
                    <w:t>Apellido paterno</w:t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>
                    <w:rPr>
                      <w:sz w:val="14"/>
                      <w:szCs w:val="14"/>
                    </w:rPr>
                    <w:tab/>
                  </w:r>
                  <w:r w:rsidRPr="00842F9A">
                    <w:rPr>
                      <w:sz w:val="14"/>
                      <w:szCs w:val="14"/>
                    </w:rPr>
                    <w:t>Apellido materno</w:t>
                  </w:r>
                </w:p>
                <w:p w:rsidR="003C3F9D" w:rsidRDefault="003C3F9D" w:rsidP="003C3F9D">
                  <w:pPr>
                    <w:spacing w:after="0"/>
                    <w:jc w:val="both"/>
                    <w:rPr>
                      <w:u w:val="single"/>
                    </w:rPr>
                  </w:pPr>
                  <w:r>
                    <w:t xml:space="preserve">Documento de identificación (especificar): </w:t>
                  </w:r>
                  <w:sdt>
                    <w:sdtPr>
                      <w:id w:val="2009410184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1730837030" w:edGrp="everyone"/>
                      <w:r w:rsidR="00ED17EE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1730837030"/>
                    </w:sdtContent>
                  </w:sdt>
                </w:p>
                <w:p w:rsidR="003C3F9D" w:rsidRDefault="003C3F9D" w:rsidP="003C3F9D">
                  <w:pPr>
                    <w:spacing w:after="0"/>
                    <w:jc w:val="both"/>
                  </w:pPr>
                  <w:r w:rsidRPr="003C3F9D">
                    <w:t xml:space="preserve">Sexo: </w:t>
                  </w:r>
                  <w:r>
                    <w:t xml:space="preserve"> M</w:t>
                  </w:r>
                  <w:r w:rsidR="006B5395">
                    <w:t xml:space="preserve">   </w:t>
                  </w:r>
                  <w:permStart w:id="1419581259" w:edGrp="everyone"/>
                  <w:sdt>
                    <w:sdtPr>
                      <w:id w:val="95066216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419581259"/>
                  <w:r w:rsidR="006B5395">
                    <w:t xml:space="preserve">  </w:t>
                  </w:r>
                  <w:r>
                    <w:tab/>
                    <w:t>F</w:t>
                  </w:r>
                  <w:r w:rsidR="006B5395">
                    <w:t xml:space="preserve">    </w:t>
                  </w:r>
                  <w:permStart w:id="1269650906" w:edGrp="everyone"/>
                  <w:sdt>
                    <w:sdtPr>
                      <w:id w:val="-63541362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269650906"/>
                </w:p>
                <w:p w:rsidR="003C3F9D" w:rsidRPr="003C3F9D" w:rsidRDefault="003C3F9D" w:rsidP="006B5395">
                  <w:pPr>
                    <w:widowControl w:val="0"/>
                    <w:spacing w:after="180" w:line="240" w:lineRule="auto"/>
                    <w:textboxTightWrap w:val="allLines"/>
                    <w:rPr>
                      <w:sz w:val="14"/>
                      <w:szCs w:val="14"/>
                    </w:rPr>
                  </w:pPr>
                  <w:r>
                    <w:t>Edad referida:</w:t>
                  </w:r>
                  <w:r w:rsidR="0042215B">
                    <w:t xml:space="preserve"> </w:t>
                  </w:r>
                  <w:sdt>
                    <w:sdtPr>
                      <w:id w:val="1254781291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434189028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434189028"/>
                    </w:sdtContent>
                  </w:sdt>
                  <w:r w:rsidR="0042215B">
                    <w:t xml:space="preserve">     </w:t>
                  </w:r>
                  <w:r>
                    <w:t xml:space="preserve">Fecha de Nacimiento: </w:t>
                  </w:r>
                  <w:permStart w:id="1458659069" w:edGrp="everyone"/>
                  <w:sdt>
                    <w:sdtPr>
                      <w:tag w:val="Seleccionar Fecha..."/>
                      <w:id w:val="-456416635"/>
                      <w:date>
                        <w:dateFormat w:val="dd/MM/yyyy"/>
                        <w:lid w:val="es-MX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203E2D">
                        <w:t xml:space="preserve">        </w:t>
                      </w:r>
                    </w:sdtContent>
                  </w:sdt>
                  <w:permEnd w:id="1458659069"/>
                </w:p>
                <w:p w:rsidR="003C3F9D" w:rsidRDefault="003C3F9D" w:rsidP="003C3F9D">
                  <w:pPr>
                    <w:spacing w:after="120"/>
                    <w:jc w:val="both"/>
                    <w:rPr>
                      <w:u w:val="single"/>
                    </w:rPr>
                  </w:pPr>
                  <w:r>
                    <w:t xml:space="preserve">Nacionalidad: </w:t>
                  </w:r>
                  <w:sdt>
                    <w:sdtPr>
                      <w:id w:val="-942529452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132079829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132079829"/>
                    </w:sdtContent>
                  </w:sdt>
                </w:p>
                <w:p w:rsidR="003C3F9D" w:rsidRDefault="003C3F9D" w:rsidP="003C3F9D">
                  <w:pPr>
                    <w:spacing w:after="0"/>
                    <w:jc w:val="both"/>
                    <w:rPr>
                      <w:u w:val="single"/>
                    </w:rPr>
                  </w:pPr>
                  <w:r w:rsidRPr="003C3F9D">
                    <w:t>Dirección</w:t>
                  </w:r>
                  <w:r w:rsidR="006B5395">
                    <w:t xml:space="preserve">: </w:t>
                  </w:r>
                  <w:sdt>
                    <w:sdtPr>
                      <w:id w:val="1616943295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1120019689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1120019689"/>
                    </w:sdtContent>
                  </w:sdt>
                </w:p>
                <w:p w:rsidR="00FB33D1" w:rsidRDefault="00FB33D1" w:rsidP="00FB33D1">
                  <w:pPr>
                    <w:spacing w:after="180"/>
                    <w:jc w:val="both"/>
                    <w:rPr>
                      <w:sz w:val="14"/>
                      <w:szCs w:val="14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14"/>
                      <w:szCs w:val="14"/>
                    </w:rPr>
                    <w:t>Calle</w:t>
                  </w:r>
                  <w:r w:rsidRPr="00842F9A">
                    <w:rPr>
                      <w:sz w:val="14"/>
                      <w:szCs w:val="14"/>
                    </w:rPr>
                    <w:t>(s)</w:t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>
                    <w:rPr>
                      <w:sz w:val="14"/>
                      <w:szCs w:val="14"/>
                    </w:rPr>
                    <w:t xml:space="preserve">  Número</w:t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>
                    <w:rPr>
                      <w:sz w:val="14"/>
                      <w:szCs w:val="14"/>
                    </w:rPr>
                    <w:tab/>
                    <w:t xml:space="preserve">     Colonia</w:t>
                  </w:r>
                </w:p>
                <w:p w:rsidR="00FB33D1" w:rsidRPr="00FB33D1" w:rsidRDefault="00FB33D1" w:rsidP="00FB33D1">
                  <w:pPr>
                    <w:spacing w:after="180"/>
                    <w:jc w:val="both"/>
                    <w:rPr>
                      <w:u w:val="single"/>
                    </w:rPr>
                  </w:pPr>
                  <w:r>
                    <w:t>Teléfono (s):</w:t>
                  </w:r>
                  <w:sdt>
                    <w:sdtPr>
                      <w:id w:val="-1043438793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1605774507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1605774507"/>
                    </w:sdtContent>
                  </w:sdt>
                  <w:r w:rsidR="0042215B">
                    <w:t xml:space="preserve">    </w:t>
                  </w:r>
                  <w:r>
                    <w:t xml:space="preserve">Correo electrónico: </w:t>
                  </w:r>
                  <w:sdt>
                    <w:sdtPr>
                      <w:id w:val="561991375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1932276495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1932276495"/>
                    </w:sdtContent>
                  </w:sdt>
                </w:p>
                <w:p w:rsidR="003C3F9D" w:rsidRDefault="00FB33D1" w:rsidP="00FB33D1">
                  <w:pPr>
                    <w:spacing w:after="180"/>
                    <w:jc w:val="both"/>
                  </w:pPr>
                  <w:r w:rsidRPr="00FB33D1">
                    <w:t>Religión</w:t>
                  </w:r>
                  <w:r>
                    <w:t>:</w:t>
                  </w:r>
                  <w:r w:rsidR="0042215B">
                    <w:t xml:space="preserve"> </w:t>
                  </w:r>
                  <w:sdt>
                    <w:sdtPr>
                      <w:id w:val="186180089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361919602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361919602"/>
                    </w:sdtContent>
                  </w:sdt>
                  <w:r>
                    <w:tab/>
                    <w:t>Pertenece a algún grupo étnico: Si</w:t>
                  </w:r>
                  <w:r w:rsidR="0042215B">
                    <w:t xml:space="preserve">   </w:t>
                  </w:r>
                  <w:permStart w:id="792995920" w:edGrp="everyone"/>
                  <w:sdt>
                    <w:sdtPr>
                      <w:id w:val="149299170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792995920"/>
                  <w:r>
                    <w:tab/>
                    <w:t>No</w:t>
                  </w:r>
                  <w:r w:rsidR="0042215B">
                    <w:t xml:space="preserve">  </w:t>
                  </w:r>
                  <w:permStart w:id="1977840500" w:edGrp="everyone"/>
                  <w:sdt>
                    <w:sdtPr>
                      <w:id w:val="98759541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977840500"/>
                </w:p>
                <w:p w:rsidR="00FB33D1" w:rsidRDefault="00FB33D1" w:rsidP="00FB33D1">
                  <w:pPr>
                    <w:spacing w:after="180"/>
                    <w:jc w:val="both"/>
                  </w:pPr>
                  <w:r>
                    <w:t>Estado civil:    Soltero</w:t>
                  </w:r>
                  <w:r w:rsidR="0042215B">
                    <w:t xml:space="preserve">   </w:t>
                  </w:r>
                  <w:permStart w:id="1171218900" w:edGrp="everyone"/>
                  <w:sdt>
                    <w:sdtPr>
                      <w:id w:val="-207156715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171218900"/>
                  <w:r w:rsidR="0042215B">
                    <w:t xml:space="preserve">   Casado   </w:t>
                  </w:r>
                  <w:permStart w:id="1058233578" w:edGrp="everyone"/>
                  <w:sdt>
                    <w:sdtPr>
                      <w:id w:val="-97120462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058233578"/>
                  <w:r>
                    <w:tab/>
                  </w:r>
                  <w:r w:rsidR="0042215B">
                    <w:tab/>
                  </w:r>
                  <w:r>
                    <w:t>Ocupación:</w:t>
                  </w:r>
                  <w:r w:rsidR="006B5395">
                    <w:rPr>
                      <w:u w:val="single"/>
                    </w:rPr>
                    <w:t xml:space="preserve"> </w:t>
                  </w:r>
                  <w:sdt>
                    <w:sdtPr>
                      <w:rPr>
                        <w:u w:val="single"/>
                      </w:rPr>
                      <w:id w:val="35865563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331174180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331174180"/>
                    </w:sdtContent>
                  </w:sdt>
                </w:p>
                <w:p w:rsidR="00FB33D1" w:rsidRDefault="00FB33D1" w:rsidP="00FB33D1">
                  <w:pPr>
                    <w:spacing w:after="180"/>
                    <w:jc w:val="both"/>
                  </w:pPr>
                  <w:r>
                    <w:t>¿Tiene alguna relación con el imputado?   Si</w:t>
                  </w:r>
                  <w:r w:rsidR="0042215B">
                    <w:t xml:space="preserve">   </w:t>
                  </w:r>
                  <w:permStart w:id="1120040422" w:edGrp="everyone"/>
                  <w:sdt>
                    <w:sdtPr>
                      <w:id w:val="-29360790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120040422"/>
                  <w:r w:rsidR="0042215B">
                    <w:t xml:space="preserve">   </w:t>
                  </w:r>
                  <w:r>
                    <w:t>No</w:t>
                  </w:r>
                  <w:r w:rsidR="0042215B">
                    <w:t xml:space="preserve">   </w:t>
                  </w:r>
                  <w:permStart w:id="1945259799" w:edGrp="everyone"/>
                  <w:sdt>
                    <w:sdtPr>
                      <w:id w:val="-11582147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945259799"/>
                </w:p>
                <w:p w:rsidR="00FB33D1" w:rsidRDefault="009E08DC" w:rsidP="00FB33D1">
                  <w:pPr>
                    <w:spacing w:after="180"/>
                    <w:jc w:val="both"/>
                    <w:rPr>
                      <w:u w:val="single"/>
                    </w:rPr>
                  </w:pPr>
                  <w:r>
                    <w:t xml:space="preserve">En caso afirmativo especificar qué tipo de relación: </w:t>
                  </w:r>
                  <w:sdt>
                    <w:sdtPr>
                      <w:id w:val="543107997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1839417821" w:edGrp="everyone"/>
                      <w:r w:rsidR="0042215B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1839417821"/>
                    </w:sdtContent>
                  </w:sdt>
                </w:p>
                <w:p w:rsidR="009E08DC" w:rsidRDefault="009E08DC" w:rsidP="009E08DC">
                  <w:pPr>
                    <w:spacing w:after="120"/>
                    <w:jc w:val="both"/>
                  </w:pPr>
                  <w:r>
                    <w:t>*¿Se omiten datos generales del denunciante o querellante por tratarse de denuncia anónima?</w:t>
                  </w:r>
                </w:p>
                <w:p w:rsidR="009E08DC" w:rsidRPr="009E08DC" w:rsidRDefault="009E08DC" w:rsidP="009E08DC">
                  <w:pPr>
                    <w:spacing w:after="120"/>
                    <w:jc w:val="both"/>
                  </w:pPr>
                  <w:r>
                    <w:t>Si</w:t>
                  </w:r>
                  <w:r w:rsidR="0042215B">
                    <w:t xml:space="preserve">   </w:t>
                  </w:r>
                  <w:permStart w:id="1425361152" w:edGrp="everyone"/>
                  <w:sdt>
                    <w:sdtPr>
                      <w:id w:val="11615894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425361152"/>
                  <w:r>
                    <w:tab/>
                    <w:t>No</w:t>
                  </w:r>
                  <w:r w:rsidR="0042215B">
                    <w:t xml:space="preserve">   </w:t>
                  </w:r>
                  <w:permStart w:id="1715436951" w:edGrp="everyone"/>
                  <w:sdt>
                    <w:sdtPr>
                      <w:id w:val="-4452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715436951"/>
                </w:p>
                <w:p w:rsidR="00FB33D1" w:rsidRPr="00FB33D1" w:rsidRDefault="00FB33D1" w:rsidP="003C3F9D">
                  <w:pPr>
                    <w:spacing w:after="0"/>
                    <w:jc w:val="both"/>
                  </w:pPr>
                </w:p>
              </w:txbxContent>
            </v:textbox>
          </v:shape>
        </w:pict>
      </w:r>
      <w:r>
        <w:rPr>
          <w:noProof/>
        </w:rPr>
        <w:pict>
          <v:shape id="18 Cuadro de texto" o:spid="_x0000_s1034" type="#_x0000_t202" style="position:absolute;margin-left:-22.8pt;margin-top:224.05pt;width:485.25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" fillcolor="black [3213]" strokeweight=".5pt">
            <v:textbox>
              <w:txbxContent>
                <w:p w:rsidR="003C3F9D" w:rsidRPr="00842F9A" w:rsidRDefault="003C3F9D" w:rsidP="003C3F9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DATOS GENERALES</w:t>
                  </w:r>
                  <w:r w:rsidRPr="00842F9A">
                    <w:rPr>
                      <w:b/>
                      <w:color w:val="FFFFFF" w:themeColor="background1"/>
                    </w:rPr>
                    <w:t xml:space="preserve"> DEL  DENUNCIANTE  O  QUERELLANTE</w:t>
                  </w:r>
                </w:p>
              </w:txbxContent>
            </v:textbox>
          </v:shape>
        </w:pict>
      </w:r>
      <w:r>
        <w:rPr>
          <w:noProof/>
        </w:rPr>
        <w:pict>
          <v:shape id="17 Cuadro de texto" o:spid="_x0000_s1035" type="#_x0000_t202" style="position:absolute;margin-left:-22.8pt;margin-top:147.55pt;width:485.25pt;height:6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" filled="f" strokeweight=".5pt">
            <v:textbox>
              <w:txbxContent>
                <w:p w:rsidR="00842F9A" w:rsidRDefault="00842F9A" w:rsidP="00842F9A">
                  <w:pPr>
                    <w:spacing w:after="0"/>
                    <w:jc w:val="both"/>
                  </w:pPr>
                  <w:r w:rsidRPr="00842F9A">
                    <w:t xml:space="preserve">Habla español: </w:t>
                  </w:r>
                  <w:r>
                    <w:t xml:space="preserve"> </w:t>
                  </w:r>
                  <w:r w:rsidR="00FB33D1">
                    <w:t>S</w:t>
                  </w:r>
                  <w:r w:rsidR="00B316F2">
                    <w:t>i</w:t>
                  </w:r>
                  <w:r w:rsidR="00ED17EE">
                    <w:t xml:space="preserve">    </w:t>
                  </w:r>
                  <w:permStart w:id="1400832748" w:edGrp="everyone"/>
                  <w:sdt>
                    <w:sdtPr>
                      <w:id w:val="163553099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1400832748"/>
                  <w:r w:rsidR="00FB33D1">
                    <w:tab/>
                    <w:t>N</w:t>
                  </w:r>
                  <w:r w:rsidR="00B316F2">
                    <w:t>o</w:t>
                  </w:r>
                  <w:r w:rsidR="00ED17EE">
                    <w:t xml:space="preserve">    </w:t>
                  </w:r>
                  <w:permStart w:id="2146990945" w:edGrp="everyone"/>
                  <w:sdt>
                    <w:sdtPr>
                      <w:id w:val="195119888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03E2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permEnd w:id="2146990945"/>
                </w:p>
                <w:p w:rsidR="00842F9A" w:rsidRPr="00842F9A" w:rsidRDefault="00842F9A" w:rsidP="00842F9A">
                  <w:pPr>
                    <w:spacing w:after="0"/>
                    <w:jc w:val="both"/>
                    <w:rPr>
                      <w:u w:val="single"/>
                    </w:rPr>
                  </w:pPr>
                  <w:r>
                    <w:t>En caso negati</w:t>
                  </w:r>
                  <w:r w:rsidR="006B5395">
                    <w:t xml:space="preserve">vo especificar idioma o lengua: </w:t>
                  </w:r>
                  <w:sdt>
                    <w:sdtPr>
                      <w:id w:val="1597375756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776805351" w:edGrp="everyone"/>
                      <w:r w:rsidR="00ED17EE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776805351"/>
                    </w:sdtContent>
                  </w:sdt>
                </w:p>
                <w:p w:rsidR="00842F9A" w:rsidRPr="00842F9A" w:rsidRDefault="00842F9A" w:rsidP="00842F9A">
                  <w:pPr>
                    <w:spacing w:after="0"/>
                    <w:jc w:val="both"/>
                    <w:rPr>
                      <w:u w:val="single"/>
                    </w:rPr>
                  </w:pPr>
                  <w:r>
                    <w:t xml:space="preserve">Nombre del intérprete: </w:t>
                  </w:r>
                  <w:sdt>
                    <w:sdtPr>
                      <w:id w:val="466095409"/>
                      <w:placeholder>
                        <w:docPart w:val="6BBEE579C0AB4EB2A797435DBCC6CE9E"/>
                      </w:placeholder>
                      <w:showingPlcHdr/>
                      <w:text/>
                    </w:sdtPr>
                    <w:sdtEndPr/>
                    <w:sdtContent>
                      <w:permStart w:id="768086698" w:edGrp="everyone"/>
                      <w:r w:rsidR="00ED17EE"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  <w:permEnd w:id="768086698"/>
                    </w:sdtContent>
                  </w:sdt>
                </w:p>
                <w:p w:rsidR="00842F9A" w:rsidRPr="00842F9A" w:rsidRDefault="00842F9A" w:rsidP="00842F9A">
                  <w:pPr>
                    <w:spacing w:after="0"/>
                    <w:jc w:val="both"/>
                    <w:rPr>
                      <w:sz w:val="14"/>
                      <w:szCs w:val="14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842F9A">
                    <w:rPr>
                      <w:sz w:val="14"/>
                      <w:szCs w:val="14"/>
                    </w:rPr>
                    <w:t>Nombre(s)</w:t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>
                    <w:rPr>
                      <w:sz w:val="14"/>
                      <w:szCs w:val="14"/>
                    </w:rPr>
                    <w:tab/>
                  </w:r>
                  <w:r w:rsidRPr="00842F9A">
                    <w:rPr>
                      <w:sz w:val="14"/>
                      <w:szCs w:val="14"/>
                    </w:rPr>
                    <w:t>Apellido paterno</w:t>
                  </w:r>
                  <w:r w:rsidRPr="00842F9A">
                    <w:rPr>
                      <w:sz w:val="14"/>
                      <w:szCs w:val="14"/>
                    </w:rPr>
                    <w:tab/>
                  </w:r>
                  <w:r>
                    <w:rPr>
                      <w:sz w:val="14"/>
                      <w:szCs w:val="14"/>
                    </w:rPr>
                    <w:tab/>
                  </w:r>
                  <w:r w:rsidRPr="00842F9A">
                    <w:rPr>
                      <w:sz w:val="14"/>
                      <w:szCs w:val="14"/>
                    </w:rPr>
                    <w:t>Apellido materno</w:t>
                  </w:r>
                </w:p>
              </w:txbxContent>
            </v:textbox>
          </v:shape>
        </w:pict>
      </w:r>
      <w:r>
        <w:rPr>
          <w:noProof/>
        </w:rPr>
        <w:pict>
          <v:shape id="16 Cuadro de texto" o:spid="_x0000_s1036" type="#_x0000_t202" style="position:absolute;margin-left:-22.8pt;margin-top:127.3pt;width:485.25pt;height:2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" fillcolor="black [3213]" strokeweight=".5pt">
            <v:textbox>
              <w:txbxContent>
                <w:p w:rsidR="00842F9A" w:rsidRPr="00842F9A" w:rsidRDefault="00842F9A" w:rsidP="00842F9A">
                  <w:pPr>
                    <w:rPr>
                      <w:b/>
                      <w:color w:val="FFFFFF" w:themeColor="background1"/>
                    </w:rPr>
                  </w:pPr>
                  <w:r w:rsidRPr="00842F9A">
                    <w:rPr>
                      <w:b/>
                      <w:color w:val="FFFFFF" w:themeColor="background1"/>
                    </w:rPr>
                    <w:t>IDIOMA DEL  DENUNCIANTE  O  QUERELLANTE</w:t>
                  </w:r>
                </w:p>
              </w:txbxContent>
            </v:textbox>
          </v:shape>
        </w:pict>
      </w:r>
      <w:r>
        <w:rPr>
          <w:noProof/>
        </w:rPr>
        <w:pict>
          <v:shape id="14 Cuadro de texto" o:spid="_x0000_s1037" type="#_x0000_t202" style="position:absolute;margin-left:-22.8pt;margin-top:64.3pt;width:485.2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" fillcolor="black [3213]" strokeweight=".5pt">
            <v:textbox>
              <w:txbxContent>
                <w:p w:rsidR="00696216" w:rsidRPr="00696216" w:rsidRDefault="00696216">
                  <w:pPr>
                    <w:rPr>
                      <w:color w:val="FFFFFF" w:themeColor="background1"/>
                    </w:rPr>
                  </w:pPr>
                  <w:r w:rsidRPr="00696216">
                    <w:rPr>
                      <w:color w:val="FFFFFF" w:themeColor="background1"/>
                    </w:rPr>
                    <w:t>I. DENUNCIANTE  O  QUERELLANTE</w:t>
                  </w:r>
                </w:p>
              </w:txbxContent>
            </v:textbox>
          </v:shape>
        </w:pict>
      </w:r>
      <w:r>
        <w:rPr>
          <w:noProof/>
        </w:rPr>
        <w:pict>
          <v:shape id="13 Cuadro de texto" o:spid="_x0000_s1038" type="#_x0000_t202" style="position:absolute;margin-left:282.45pt;margin-top:7.3pt;width:180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" fillcolor="white [3201]" strokeweight=".5pt">
            <v:textbox>
              <w:txbxContent>
                <w:p w:rsidR="00C50183" w:rsidRDefault="00C50183" w:rsidP="00C50183">
                  <w:pPr>
                    <w:widowControl w:val="0"/>
                    <w:spacing w:after="100" w:line="240" w:lineRule="auto"/>
                    <w:textboxTightWrap w:val="allLines"/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 xml:space="preserve">           </w:t>
                  </w:r>
                  <w:r w:rsidR="006B5395" w:rsidRPr="006B5395">
                    <w:rPr>
                      <w:b/>
                    </w:rPr>
                    <w:tab/>
                  </w:r>
                  <w:permStart w:id="2072988910" w:edGrp="everyone"/>
                  <w:sdt>
                    <w:sdtPr>
                      <w:rPr>
                        <w:b/>
                      </w:rPr>
                      <w:id w:val="-694148471"/>
                      <w:text/>
                    </w:sdtPr>
                    <w:sdtEndPr/>
                    <w:sdtContent>
                      <w:r w:rsidR="00ED17EE">
                        <w:rPr>
                          <w:b/>
                        </w:rPr>
                        <w:t xml:space="preserve"> </w:t>
                      </w:r>
                    </w:sdtContent>
                  </w:sdt>
                  <w:permEnd w:id="2072988910"/>
                  <w:r w:rsidR="006B5395" w:rsidRPr="006B5395">
                    <w:rPr>
                      <w:b/>
                    </w:rPr>
                    <w:tab/>
                  </w:r>
                  <w:r w:rsidR="006B5395">
                    <w:rPr>
                      <w:b/>
                    </w:rPr>
                    <w:t xml:space="preserve">   </w:t>
                  </w:r>
                  <w:r>
                    <w:rPr>
                      <w:b/>
                    </w:rPr>
                    <w:t>:</w:t>
                  </w:r>
                  <w:r w:rsidR="00ED17EE">
                    <w:rPr>
                      <w:b/>
                    </w:rPr>
                    <w:t xml:space="preserve">        </w:t>
                  </w:r>
                  <w:r>
                    <w:rPr>
                      <w:b/>
                    </w:rPr>
                    <w:t xml:space="preserve">  </w:t>
                  </w:r>
                  <w:permStart w:id="1267401262" w:edGrp="everyone"/>
                  <w:sdt>
                    <w:sdtPr>
                      <w:rPr>
                        <w:b/>
                      </w:rPr>
                      <w:id w:val="634455134"/>
                      <w:placeholder>
                        <w:docPart w:val="6BBEE579C0AB4EB2A797435DBCC6CE9E"/>
                      </w:placeholder>
                      <w:text/>
                    </w:sdtPr>
                    <w:sdtEndPr/>
                    <w:sdtContent>
                      <w:r w:rsidR="00ED17EE">
                        <w:rPr>
                          <w:b/>
                        </w:rPr>
                        <w:t xml:space="preserve"> </w:t>
                      </w:r>
                    </w:sdtContent>
                  </w:sdt>
                  <w:permEnd w:id="1267401262"/>
                </w:p>
                <w:p w:rsidR="00C50183" w:rsidRPr="00C50183" w:rsidRDefault="00C50183" w:rsidP="00C50183">
                  <w:pPr>
                    <w:widowControl w:val="0"/>
                    <w:spacing w:after="100" w:line="240" w:lineRule="auto"/>
                    <w:textboxTightWrap w:val="allLines"/>
                  </w:pPr>
                  <w:r>
                    <w:rPr>
                      <w:b/>
                    </w:rPr>
                    <w:t xml:space="preserve">  </w:t>
                  </w:r>
                  <w:r w:rsidRPr="00C50183">
                    <w:t xml:space="preserve">    </w:t>
                  </w:r>
                  <w:r>
                    <w:t xml:space="preserve">            Hora</w:t>
                  </w:r>
                  <w:r>
                    <w:tab/>
                    <w:t xml:space="preserve">         </w:t>
                  </w:r>
                  <w:r w:rsidR="00696216">
                    <w:t xml:space="preserve"> Minutos</w:t>
                  </w:r>
                </w:p>
                <w:p w:rsidR="00E05688" w:rsidRDefault="00E05688" w:rsidP="00E05688"/>
              </w:txbxContent>
            </v:textbox>
          </v:shape>
        </w:pict>
      </w:r>
      <w:r>
        <w:rPr>
          <w:noProof/>
        </w:rPr>
        <w:pict>
          <v:shape id="9 Cuadro de texto" o:spid="_x0000_s1039" type="#_x0000_t202" style="position:absolute;margin-left:232.95pt;margin-top:7.3pt;width:49.6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" fillcolor="black [3213]" strokecolor="white [3212]" strokeweight=".5pt">
            <v:textbox inset=",1.3mm">
              <w:txbxContent>
                <w:p w:rsidR="00E05688" w:rsidRPr="00194536" w:rsidRDefault="00E05688" w:rsidP="00E05688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Hora: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3 Cuadro de texto" o:spid="_x0000_s1040" type="#_x0000_t202" style="position:absolute;margin-left:-22.8pt;margin-top:12.55pt;width:96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black [3213]" strokecolor="white [3212]" strokeweight=".5pt">
            <v:textbox inset=",1.3mm">
              <w:txbxContent>
                <w:p w:rsidR="00E05688" w:rsidRPr="00194536" w:rsidRDefault="00E05688" w:rsidP="00E05688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Delito(s):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7 Cuadro de texto" o:spid="_x0000_s1041" type="#_x0000_t202" style="position:absolute;margin-left:73.2pt;margin-top:11.8pt;width:129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" fillcolor="white [3201]" strokeweight=".5pt">
            <v:textbox>
              <w:txbxContent>
                <w:sdt>
                  <w:sdtPr>
                    <w:id w:val="1315143671"/>
                    <w:placeholder>
                      <w:docPart w:val="6BBEE579C0AB4EB2A797435DBCC6CE9E"/>
                    </w:placeholder>
                    <w:showingPlcHdr/>
                    <w:text/>
                  </w:sdtPr>
                  <w:sdtEndPr/>
                  <w:sdtContent>
                    <w:permStart w:id="397551338" w:edGrp="everyone" w:displacedByCustomXml="prev"/>
                    <w:p w:rsidR="00E05688" w:rsidRDefault="006B5395" w:rsidP="00E05688">
                      <w:r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</w:p>
                    <w:permEnd w:id="397551338" w:displacedByCustomXml="next"/>
                  </w:sdtContent>
                </w:sdt>
              </w:txbxContent>
            </v:textbox>
          </v:shape>
        </w:pict>
      </w:r>
    </w:p>
    <w:p w:rsidR="004815CE" w:rsidRDefault="00AC7E71">
      <w:r>
        <w:rPr>
          <w:noProof/>
        </w:rPr>
        <w:pict>
          <v:line id="298 Conector recto" o:spid="_x0000_s1101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8pt,483.2pt" to="440.7pt,483.2pt" strokecolor="black [3213]"/>
        </w:pict>
      </w:r>
      <w:r>
        <w:rPr>
          <w:noProof/>
        </w:rPr>
        <w:pict>
          <v:shape id="15 Cuadro de texto" o:spid="_x0000_s1042" type="#_x0000_t202" style="position:absolute;margin-left:-22.85pt;margin-top:58.95pt;width:485.25pt;height:31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#7f7f7f [1612]" strokeweight=".5pt">
            <v:textbox>
              <w:txbxContent>
                <w:p w:rsidR="00696216" w:rsidRPr="00696216" w:rsidRDefault="00696216" w:rsidP="00696216">
                  <w:p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696216">
                    <w:rPr>
                      <w:b/>
                      <w:color w:val="FFFFFF" w:themeColor="background1"/>
                      <w:sz w:val="16"/>
                      <w:szCs w:val="16"/>
                    </w:rPr>
                    <w:t>NOTA</w:t>
                  </w:r>
                  <w:r w:rsidRPr="00696216">
                    <w:rPr>
                      <w:color w:val="FFFFFF" w:themeColor="background1"/>
                      <w:sz w:val="16"/>
                      <w:szCs w:val="16"/>
                    </w:rPr>
                    <w:t>: Con fundamento en el artículo 16 párrafo segundo de la Constitución Política de los Estados Unidos Mexicanos, en caso que el denunciante o querellante desee mantener sus datos personales en reserva, requisitar el formato</w:t>
                  </w:r>
                  <w:r w:rsidR="00ED17EE">
                    <w:rPr>
                      <w:color w:val="FFFFFF" w:themeColor="background1"/>
                      <w:sz w:val="16"/>
                      <w:szCs w:val="16"/>
                    </w:rPr>
                    <w:tab/>
                  </w:r>
                  <w:r w:rsidR="00203E2D" w:rsidRPr="00696216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  <w:sz w:val="16"/>
                        <w:szCs w:val="16"/>
                      </w:rPr>
                      <w:id w:val="42792133"/>
                      <w:placeholder>
                        <w:docPart w:val="6BBEE579C0AB4EB2A797435DBCC6CE9E"/>
                      </w:placeholder>
                      <w:text/>
                    </w:sdtPr>
                    <w:sdtEndPr/>
                    <w:sdtContent>
                      <w:r w:rsidR="00203E2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permStart w:id="454645712" w:edGrp="everyone"/>
                      <w:permEnd w:id="454645712"/>
                    </w:sdtContent>
                  </w:sdt>
                  <w:r w:rsidR="00203E2D">
                    <w:rPr>
                      <w:color w:val="FFFFFF" w:themeColor="background1"/>
                      <w:sz w:val="16"/>
                      <w:szCs w:val="16"/>
                    </w:rPr>
                    <w:tab/>
                  </w:r>
                  <w:r w:rsidRPr="00696216">
                    <w:rPr>
                      <w:color w:val="FFFFFF" w:themeColor="background1"/>
                      <w:sz w:val="16"/>
                      <w:szCs w:val="16"/>
                    </w:rPr>
                    <w:t>“Datos personales en reserva”.</w:t>
                  </w:r>
                </w:p>
              </w:txbxContent>
            </v:textbox>
          </v:shape>
        </w:pict>
      </w:r>
      <w:r>
        <w:rPr>
          <w:noProof/>
        </w:rPr>
        <w:pict>
          <v:line id="301 Conector recto" o:spid="_x0000_s1100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65pt,82pt" to="335.45pt,82pt" strokecolor="white [3212]"/>
        </w:pict>
      </w:r>
      <w:r>
        <w:rPr>
          <w:noProof/>
        </w:rPr>
        <w:pict>
          <v:line id="299 Conector recto" o:spid="_x0000_s1099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.2pt" to="363.6pt,3.2pt" strokecolor="black [3213]"/>
        </w:pict>
      </w:r>
      <w:r>
        <w:rPr>
          <w:noProof/>
        </w:rPr>
        <w:pict>
          <v:line id="300 Conector recto" o:spid="_x0000_s1098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75pt,3.2pt" to="428.9pt,3.2pt" strokecolor="black [3213]"/>
        </w:pict>
      </w:r>
      <w:r>
        <w:rPr>
          <w:noProof/>
        </w:rPr>
        <w:pict>
          <v:line id="297 Conector recto" o:spid="_x0000_s1097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15pt,432.7pt" to="442.2pt,432.7pt" strokecolor="black [3213]"/>
        </w:pict>
      </w:r>
      <w:r>
        <w:rPr>
          <w:noProof/>
        </w:rPr>
        <w:pict>
          <v:line id="296 Conector recto" o:spid="_x0000_s109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85pt,383.3pt" to="441.45pt,383.3pt" strokecolor="black [3213]"/>
        </w:pict>
      </w:r>
      <w:r>
        <w:rPr>
          <w:noProof/>
        </w:rPr>
        <w:pict>
          <v:line id="295 Conector recto" o:spid="_x0000_s1095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3pt,407.6pt" to="164.4pt,407.6pt" strokecolor="black [3213]"/>
        </w:pict>
      </w:r>
      <w:r>
        <w:rPr>
          <w:noProof/>
        </w:rPr>
        <w:pict>
          <v:line id="294 Conector recto" o:spid="_x0000_s1094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pt,383.3pt" to="164.45pt,383.3pt" strokecolor="black [3213]"/>
        </w:pict>
      </w:r>
      <w:r>
        <w:rPr>
          <w:noProof/>
        </w:rPr>
        <w:pict>
          <v:line id="293 Conector recto" o:spid="_x0000_s1093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3pt,348.15pt" to="443.15pt,348.15pt" strokecolor="black [3213]"/>
        </w:pict>
      </w:r>
      <w:r>
        <w:rPr>
          <w:noProof/>
        </w:rPr>
        <w:pict>
          <v:line id="292 Conector recto" o:spid="_x0000_s1092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5pt,327.2pt" to="441.4pt,327.2pt" strokecolor="black [3213]"/>
        </w:pict>
      </w:r>
      <w:r>
        <w:rPr>
          <w:noProof/>
        </w:rPr>
        <w:pict>
          <v:line id="291 Conector recto" o:spid="_x0000_s1091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05pt,304.6pt" to="159.4pt,304.6pt" strokecolor="black [3213]"/>
        </w:pict>
      </w:r>
      <w:r>
        <w:rPr>
          <w:noProof/>
        </w:rPr>
        <w:pict>
          <v:line id="290 Conector recto" o:spid="_x0000_s1090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95pt,274.4pt" to="428.9pt,274.4pt" strokecolor="black [3213]"/>
        </w:pict>
      </w:r>
      <w:r>
        <w:rPr>
          <w:noProof/>
        </w:rPr>
        <w:pict>
          <v:line id="21 Conector recto" o:spid="_x0000_s1089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05pt,237.6pt" to="441.4pt,237.6pt" strokecolor="black [3213]"/>
        </w:pict>
      </w:r>
      <w:r>
        <w:rPr>
          <w:noProof/>
        </w:rPr>
        <w:pict>
          <v:line id="4 Conector recto" o:spid="_x0000_s1088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70.55pt" to="443.15pt,170.55pt" strokecolor="black [3213]"/>
        </w:pict>
      </w:r>
      <w:r>
        <w:rPr>
          <w:noProof/>
        </w:rPr>
        <w:pict>
          <v:line id="11 Conector recto" o:spid="_x0000_s1087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9pt,154.75pt" to="443.2pt,154.75pt" strokecolor="black [3213]"/>
        </w:pict>
      </w:r>
      <w:r w:rsidR="004815CE">
        <w:br w:type="page"/>
      </w:r>
    </w:p>
    <w:p w:rsidR="00C8134F" w:rsidRDefault="00AC7E71" w:rsidP="006C1525">
      <w:r>
        <w:rPr>
          <w:noProof/>
        </w:rPr>
        <w:lastRenderedPageBreak/>
        <w:pict>
          <v:line id="339 Conector recto" o:spid="_x0000_s108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627.45pt" to="456.85pt,627.45pt" strokecolor="black [3040]" strokeweight="1pt"/>
        </w:pict>
      </w:r>
      <w:r>
        <w:rPr>
          <w:noProof/>
        </w:rPr>
        <w:pict>
          <v:line id="340 Conector recto" o:spid="_x0000_s1085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645.25pt" to="456.85pt,645.25pt" strokecolor="black [3040]" strokeweight="1pt"/>
        </w:pict>
      </w:r>
      <w:r>
        <w:rPr>
          <w:noProof/>
        </w:rPr>
        <w:pict>
          <v:line id="338 Conector recto" o:spid="_x0000_s1084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611.05pt" to="456.85pt,611.05pt" strokecolor="black [3040]" strokeweight="1pt"/>
        </w:pict>
      </w:r>
      <w:r>
        <w:rPr>
          <w:noProof/>
        </w:rPr>
        <w:pict>
          <v:line id="336 Conector recto" o:spid="_x0000_s1083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94.55pt" to="456.85pt,594.55pt" strokecolor="black [3040]" strokeweight="1pt"/>
        </w:pict>
      </w:r>
      <w:r>
        <w:rPr>
          <w:noProof/>
        </w:rPr>
        <w:pict>
          <v:line id="335 Conector recto" o:spid="_x0000_s1082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78.8pt" to="456.85pt,578.8pt" strokecolor="black [3040]" strokeweight="1pt"/>
        </w:pict>
      </w:r>
      <w:r>
        <w:rPr>
          <w:noProof/>
        </w:rPr>
        <w:pict>
          <v:line id="334 Conector recto" o:spid="_x0000_s1081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61.95pt" to="456.85pt,561.95pt" strokecolor="black [3040]" strokeweight="1pt"/>
        </w:pict>
      </w:r>
      <w:r>
        <w:rPr>
          <w:noProof/>
        </w:rPr>
        <w:pict>
          <v:line id="333 Conector recto" o:spid="_x0000_s1080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45.65pt" to="456.85pt,545.65pt" strokecolor="black [3040]" strokeweight="1pt"/>
        </w:pict>
      </w:r>
      <w:r>
        <w:rPr>
          <w:noProof/>
        </w:rPr>
        <w:pict>
          <v:line id="332 Conector recto" o:spid="_x0000_s1079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29.35pt" to="456.85pt,529.35pt" strokecolor="black [3040]" strokeweight="1pt"/>
        </w:pict>
      </w:r>
      <w:r>
        <w:rPr>
          <w:noProof/>
        </w:rPr>
        <w:pict>
          <v:line id="331 Conector recto" o:spid="_x0000_s1078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512.95pt" to="456.95pt,512.95pt" strokecolor="black [3040]" strokeweight="1pt"/>
        </w:pict>
      </w:r>
      <w:r>
        <w:rPr>
          <w:noProof/>
        </w:rPr>
        <w:pict>
          <v:line id="330 Conector recto" o:spid="_x0000_s1077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96.2pt" to="456.6pt,496.2pt" strokecolor="black [3040]" strokeweight="1pt"/>
        </w:pict>
      </w:r>
      <w:r>
        <w:rPr>
          <w:noProof/>
        </w:rPr>
        <w:pict>
          <v:line id="329 Conector recto" o:spid="_x0000_s107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79.85pt" to="456.6pt,479.85pt" strokecolor="black [3040]" strokeweight="1pt"/>
        </w:pict>
      </w:r>
      <w:r>
        <w:rPr>
          <w:noProof/>
        </w:rPr>
        <w:pict>
          <v:line id="328 Conector recto" o:spid="_x0000_s1075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63.45pt" to="456.6pt,463.45pt" strokecolor="black [3040]" strokeweight="1pt"/>
        </w:pict>
      </w:r>
      <w:r>
        <w:rPr>
          <w:noProof/>
        </w:rPr>
        <w:pict>
          <v:line id="327 Conector recto" o:spid="_x0000_s1074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47.75pt" to="456.6pt,447.75pt" strokecolor="black [3040]" strokeweight="1pt"/>
        </w:pict>
      </w:r>
      <w:r>
        <w:rPr>
          <w:noProof/>
        </w:rPr>
        <w:pict>
          <v:line id="326 Conector recto" o:spid="_x0000_s1073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31.35pt" to="456.6pt,431.35pt" strokecolor="black [3040]" strokeweight="1pt"/>
        </w:pict>
      </w:r>
      <w:r>
        <w:rPr>
          <w:noProof/>
        </w:rPr>
        <w:pict>
          <v:line id="325 Conector recto" o:spid="_x0000_s1072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414.2pt" to="456.6pt,414.2pt" strokecolor="black [3040]" strokeweight="1pt"/>
        </w:pict>
      </w:r>
      <w:r>
        <w:rPr>
          <w:noProof/>
        </w:rPr>
        <w:pict>
          <v:line id="324 Conector recto" o:spid="_x0000_s1071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97.85pt" to="456.6pt,397.85pt" strokecolor="black [3040]" strokeweight="1pt"/>
        </w:pict>
      </w:r>
      <w:r>
        <w:rPr>
          <w:noProof/>
        </w:rPr>
        <w:pict>
          <v:line id="322 Conector recto" o:spid="_x0000_s1070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81.45pt" to="456.6pt,381.45pt" strokecolor="black [3040]" strokeweight="1pt"/>
        </w:pict>
      </w:r>
      <w:r>
        <w:rPr>
          <w:noProof/>
        </w:rPr>
        <w:pict>
          <v:line id="321 Conector recto" o:spid="_x0000_s1069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365.6pt" to="456.65pt,365.6pt" strokecolor="black [3040]" strokeweight="1pt"/>
        </w:pict>
      </w:r>
      <w:r>
        <w:rPr>
          <w:noProof/>
        </w:rPr>
        <w:pict>
          <v:line id="319 Conector recto" o:spid="_x0000_s1068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32.3pt" to="456.6pt,332.3pt" strokecolor="black [3040]" strokeweight="1pt"/>
        </w:pict>
      </w:r>
      <w:r>
        <w:rPr>
          <w:noProof/>
        </w:rPr>
        <w:pict>
          <v:line id="320 Conector recto" o:spid="_x0000_s1067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48.6pt" to="456.6pt,348.6pt" strokecolor="black [3040]" strokeweight="1pt"/>
        </w:pict>
      </w:r>
      <w:r>
        <w:rPr>
          <w:noProof/>
        </w:rPr>
        <w:pict>
          <v:line id="318 Conector recto" o:spid="_x0000_s106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14.65pt" to="456.6pt,314.65pt" strokecolor="black [3040]" strokeweight="1pt"/>
        </w:pict>
      </w:r>
      <w:r>
        <w:rPr>
          <w:noProof/>
        </w:rPr>
        <w:pict>
          <v:line id="316 Conector recto" o:spid="_x0000_s1065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83.3pt" to="456.6pt,283.3pt" strokecolor="black [3040]" strokeweight="1pt"/>
        </w:pict>
      </w:r>
      <w:r>
        <w:rPr>
          <w:noProof/>
        </w:rPr>
        <w:pict>
          <v:line id="315 Conector recto" o:spid="_x0000_s1064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66.85pt" to="456.6pt,266.85pt" strokecolor="black [3040]" strokeweight="1pt"/>
        </w:pict>
      </w:r>
      <w:r>
        <w:rPr>
          <w:noProof/>
        </w:rPr>
        <w:pict>
          <v:line id="314 Conector recto" o:spid="_x0000_s1063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49.8pt" to="456.6pt,249.8pt" strokecolor="black [3040]" strokeweight="1pt"/>
        </w:pict>
      </w:r>
      <w:r>
        <w:rPr>
          <w:noProof/>
        </w:rPr>
        <w:pict>
          <v:line id="312 Conector recto" o:spid="_x0000_s1062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17pt" to="456.6pt,217pt" strokecolor="black [3040]" strokeweight="1pt"/>
        </w:pict>
      </w:r>
      <w:r>
        <w:rPr>
          <w:noProof/>
        </w:rPr>
        <w:pict>
          <v:line id="313 Conector recto" o:spid="_x0000_s1061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34.1pt" to="456.6pt,234.1pt" strokecolor="black [3040]" strokeweight="1pt"/>
        </w:pict>
      </w:r>
      <w:r>
        <w:rPr>
          <w:noProof/>
        </w:rPr>
        <w:pict>
          <v:line id="311 Conector recto" o:spid="_x0000_s1060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201.25pt" to="456.65pt,201.25pt" strokecolor="black [3040]" strokeweight="1pt"/>
        </w:pict>
      </w:r>
      <w:r>
        <w:rPr>
          <w:noProof/>
        </w:rPr>
        <w:pict>
          <v:line id="288 Conector recto" o:spid="_x0000_s1059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84.55pt" to="457.2pt,184.55pt" strokecolor="black [3040]" strokeweight="1pt"/>
        </w:pict>
      </w:r>
      <w:r>
        <w:rPr>
          <w:noProof/>
        </w:rPr>
        <w:pict>
          <v:line id="31 Conector recto" o:spid="_x0000_s1058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67.65pt" to="457.2pt,167.65pt" strokecolor="black [3040]" strokeweight="1pt"/>
        </w:pict>
      </w:r>
      <w:r>
        <w:rPr>
          <w:noProof/>
        </w:rPr>
        <w:pict>
          <v:line id="30 Conector recto" o:spid="_x0000_s1057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2pt" to="457.2pt,152pt" strokecolor="black [3040]" strokeweight="1pt"/>
        </w:pict>
      </w:r>
      <w:r>
        <w:rPr>
          <w:noProof/>
        </w:rPr>
        <w:pict>
          <v:line id="29 Conector recto" o:spid="_x0000_s105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35.8pt" to="457.2pt,135.8pt" strokecolor="black [3040]" strokeweight="1pt"/>
        </w:pict>
      </w:r>
      <w:r>
        <w:rPr>
          <w:noProof/>
        </w:rPr>
        <w:pict>
          <v:line id="28 Conector recto" o:spid="_x0000_s1055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18.75pt" to="457.2pt,118.75pt" strokecolor="black [3040]" strokeweight="1pt"/>
        </w:pict>
      </w:r>
      <w:r>
        <w:rPr>
          <w:noProof/>
        </w:rPr>
        <w:pict>
          <v:line id="26 Conector recto" o:spid="_x0000_s1054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85.35pt" to="457.2pt,85.35pt" strokecolor="black [3040]" strokeweight="1pt"/>
        </w:pict>
      </w:r>
      <w:r>
        <w:rPr>
          <w:noProof/>
        </w:rPr>
        <w:pict>
          <v:line id="25 Conector recto" o:spid="_x0000_s1053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8.95pt" to="457.2pt,68.95pt" strokecolor="black [3040]" strokeweight="1pt"/>
        </w:pict>
      </w:r>
      <w:r>
        <w:rPr>
          <w:noProof/>
        </w:rPr>
        <w:pict>
          <v:line id="24 Conector recto" o:spid="_x0000_s1052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51.8pt" to="457.2pt,51.8pt" strokecolor="black [3040]" strokeweight="1pt"/>
        </w:pict>
      </w:r>
      <w:r>
        <w:rPr>
          <w:noProof/>
        </w:rPr>
        <w:pict>
          <v:shape id="20 Cuadro de texto" o:spid="_x0000_s1051" type="#_x0000_t202" style="position:absolute;margin-left:-17pt;margin-top:-26.6pt;width:485.2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" fillcolor="black [3213]" strokeweight=".5pt">
            <v:textbox>
              <w:txbxContent>
                <w:p w:rsidR="000260F8" w:rsidRPr="000260F8" w:rsidRDefault="000260F8" w:rsidP="000260F8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0260F8">
                    <w:rPr>
                      <w:b/>
                      <w:color w:val="FFFFFF" w:themeColor="background1"/>
                      <w:sz w:val="20"/>
                      <w:szCs w:val="20"/>
                    </w:rPr>
                    <w:t>II. RELATO DE LOS HECHOS VERTIDO POR EL DENUNCIANTE O QUERELLANTE</w:t>
                  </w:r>
                </w:p>
              </w:txbxContent>
            </v:textbox>
          </v:shape>
        </w:pict>
      </w:r>
      <w:r>
        <w:rPr>
          <w:noProof/>
        </w:rPr>
        <w:pict>
          <v:shape id="22 Cuadro de texto" o:spid="_x0000_s1050" type="#_x0000_t202" style="position:absolute;margin-left:-17pt;margin-top:13.15pt;width:485.25pt;height:2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" fillcolor="black [3213]" strokeweight=".5pt">
            <v:textbox>
              <w:txbxContent>
                <w:p w:rsidR="000260F8" w:rsidRPr="000260F8" w:rsidRDefault="000260F8" w:rsidP="000260F8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Describa detalladamente:</w:t>
                  </w:r>
                </w:p>
              </w:txbxContent>
            </v:textbox>
          </v:shape>
        </w:pict>
      </w:r>
      <w:r>
        <w:rPr>
          <w:noProof/>
        </w:rPr>
        <w:pict>
          <v:shape id="23 Cuadro de texto" o:spid="_x0000_s1047" type="#_x0000_t202" style="position:absolute;margin-left:-17.25pt;margin-top:33.8pt;width:485.25pt;height:6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" fillcolor="white [3201]" strokeweight=".5pt">
            <v:textbox>
              <w:txbxContent>
                <w:permStart w:id="71663130" w:edGrp="everyone" w:displacedByCustomXml="next"/>
                <w:sdt>
                  <w:sdtPr>
                    <w:id w:val="749551885"/>
                    <w:placeholder>
                      <w:docPart w:val="6BBEE579C0AB4EB2A797435DBCC6CE9E"/>
                    </w:placeholder>
                    <w:showingPlcHdr/>
                    <w:text w:multiLine="1"/>
                  </w:sdtPr>
                  <w:sdtEndPr/>
                  <w:sdtContent>
                    <w:p w:rsidR="0085777E" w:rsidRDefault="0085777E" w:rsidP="0042215B">
                      <w:pPr>
                        <w:spacing w:after="20"/>
                      </w:pPr>
                      <w:r w:rsidRPr="00C235F3">
                        <w:rPr>
                          <w:rStyle w:val="Textodelmarcadordeposicin"/>
                        </w:rPr>
                        <w:t>Haga clic aquí para escribir texto.</w:t>
                      </w:r>
                    </w:p>
                  </w:sdtContent>
                </w:sdt>
                <w:permEnd w:id="71663130" w:displacedByCustomXml="prev"/>
              </w:txbxContent>
            </v:textbox>
          </v:shape>
        </w:pict>
      </w:r>
      <w:r>
        <w:rPr>
          <w:noProof/>
        </w:rPr>
        <w:pict>
          <v:line id="317 Conector recto" o:spid="_x0000_s1049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99pt" to="456.6pt,299pt" strokecolor="black [3040]" strokeweight="1pt"/>
        </w:pict>
      </w:r>
      <w:r>
        <w:rPr>
          <w:noProof/>
        </w:rPr>
        <w:pict>
          <v:line id="27 Conector recto" o:spid="_x0000_s1048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03.15pt" to="457.2pt,103.15pt" strokecolor="black [3040]" strokeweight="1pt"/>
        </w:pict>
      </w:r>
    </w:p>
    <w:p w:rsidR="00C8134F" w:rsidRDefault="00C8134F">
      <w:r>
        <w:br w:type="page"/>
      </w:r>
    </w:p>
    <w:p w:rsidR="004815CE" w:rsidRPr="006C1525" w:rsidRDefault="00AC7E71" w:rsidP="006C1525">
      <w:bookmarkStart w:id="0" w:name="_GoBack"/>
      <w:bookmarkEnd w:id="0"/>
      <w:r>
        <w:lastRenderedPageBreak/>
        <w:pict>
          <v:shape id="_x0000_s1105" type="#_x0000_t202" alt="icecream" style="position:absolute;margin-left:179.55pt;margin-top:35.6pt;width:80.8pt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">
            <v:textbox>
              <w:txbxContent>
                <w:p w:rsidR="00C8134F" w:rsidRDefault="00C8134F" w:rsidP="00C8134F">
                  <w:proofErr w:type="spellStart"/>
                  <w:proofErr w:type="gramStart"/>
                  <w:r>
                    <w:t>icecream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pict>
          <v:shape id="_x0000_s1104" type="#_x0000_t202" alt="colour" style="position:absolute;margin-left:13.3pt;margin-top:35.8pt;width:72.7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">
            <v:textbox>
              <w:txbxContent>
                <w:p w:rsidR="00C8134F" w:rsidRDefault="00C8134F" w:rsidP="00C8134F">
                  <w:proofErr w:type="spellStart"/>
                  <w:proofErr w:type="gramStart"/>
                  <w:r>
                    <w:t>colour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3" type="#_x0000_t202" alt="${icecream}" style="position:absolute;margin-left:179.85pt;margin-top:-6.3pt;width:80.85pt;height:2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">
            <v:textbox>
              <w:txbxContent>
                <w:p w:rsidR="00C8134F" w:rsidRDefault="00C8134F">
                  <w:proofErr w:type="spellStart"/>
                  <w:r w:rsidRPr="00C8134F">
                    <w:t>icecream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2" type="#_x0000_t202" alt="${colour}" style="position:absolute;margin-left:13.7pt;margin-top:-6.25pt;width:72.7pt;height:24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">
            <v:textbox>
              <w:txbxContent>
                <w:p w:rsidR="00C8134F" w:rsidRDefault="00C8134F">
                  <w:proofErr w:type="spellStart"/>
                  <w:r w:rsidRPr="00C8134F">
                    <w:t>colour</w:t>
                  </w:r>
                  <w:proofErr w:type="spellEnd"/>
                </w:p>
              </w:txbxContent>
            </v:textbox>
          </v:shape>
        </w:pict>
      </w:r>
    </w:p>
    <w:sectPr w:rsidR="004815CE" w:rsidRPr="006C1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E71" w:rsidRDefault="00AC7E71" w:rsidP="004815CE">
      <w:pPr>
        <w:spacing w:after="0" w:line="240" w:lineRule="auto"/>
      </w:pPr>
      <w:r>
        <w:separator/>
      </w:r>
    </w:p>
  </w:endnote>
  <w:endnote w:type="continuationSeparator" w:id="0">
    <w:p w:rsidR="00AC7E71" w:rsidRDefault="00AC7E71" w:rsidP="0048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E71" w:rsidRDefault="00AC7E71" w:rsidP="004815CE">
      <w:pPr>
        <w:spacing w:after="0" w:line="240" w:lineRule="auto"/>
      </w:pPr>
      <w:r>
        <w:separator/>
      </w:r>
    </w:p>
  </w:footnote>
  <w:footnote w:type="continuationSeparator" w:id="0">
    <w:p w:rsidR="00AC7E71" w:rsidRDefault="00AC7E71" w:rsidP="00481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comments" w:enforcement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9D"/>
    <w:rsid w:val="000260F8"/>
    <w:rsid w:val="001600EC"/>
    <w:rsid w:val="00194536"/>
    <w:rsid w:val="001A7B86"/>
    <w:rsid w:val="00203E2D"/>
    <w:rsid w:val="0020423B"/>
    <w:rsid w:val="002052CB"/>
    <w:rsid w:val="002B3B1E"/>
    <w:rsid w:val="0038729D"/>
    <w:rsid w:val="003A6368"/>
    <w:rsid w:val="003C3F9D"/>
    <w:rsid w:val="003F48E5"/>
    <w:rsid w:val="0042215B"/>
    <w:rsid w:val="004815CE"/>
    <w:rsid w:val="00533567"/>
    <w:rsid w:val="00562174"/>
    <w:rsid w:val="00591B3F"/>
    <w:rsid w:val="00593D2B"/>
    <w:rsid w:val="00594439"/>
    <w:rsid w:val="005D03C5"/>
    <w:rsid w:val="005F4200"/>
    <w:rsid w:val="00642DB7"/>
    <w:rsid w:val="00651F8D"/>
    <w:rsid w:val="00696216"/>
    <w:rsid w:val="006B5395"/>
    <w:rsid w:val="006C1525"/>
    <w:rsid w:val="006C5B2D"/>
    <w:rsid w:val="006F3353"/>
    <w:rsid w:val="00704BD9"/>
    <w:rsid w:val="00792652"/>
    <w:rsid w:val="007D0F46"/>
    <w:rsid w:val="0082704D"/>
    <w:rsid w:val="00831788"/>
    <w:rsid w:val="00842F9A"/>
    <w:rsid w:val="0085777E"/>
    <w:rsid w:val="00887306"/>
    <w:rsid w:val="008C268C"/>
    <w:rsid w:val="008E643D"/>
    <w:rsid w:val="00935739"/>
    <w:rsid w:val="009E08DC"/>
    <w:rsid w:val="00A6008F"/>
    <w:rsid w:val="00A84DE1"/>
    <w:rsid w:val="00AC7E71"/>
    <w:rsid w:val="00B07E7A"/>
    <w:rsid w:val="00B316F2"/>
    <w:rsid w:val="00B879CE"/>
    <w:rsid w:val="00B90F12"/>
    <w:rsid w:val="00B96FA1"/>
    <w:rsid w:val="00BB1166"/>
    <w:rsid w:val="00C50183"/>
    <w:rsid w:val="00C510E6"/>
    <w:rsid w:val="00C8134F"/>
    <w:rsid w:val="00D8512B"/>
    <w:rsid w:val="00E05688"/>
    <w:rsid w:val="00E85061"/>
    <w:rsid w:val="00E86953"/>
    <w:rsid w:val="00EA074E"/>
    <w:rsid w:val="00ED17EE"/>
    <w:rsid w:val="00EF206A"/>
    <w:rsid w:val="00F00D01"/>
    <w:rsid w:val="00F14FF1"/>
    <w:rsid w:val="00FB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Javier\Documents\NetBeansProjects\NSIP-master_v2\NSIP-ab228b2d467ca58ba6477abc1df458def742feee\web-app\Plantillas\PlantillaDenuncia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BEE579C0AB4EB2A797435DBCC6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F1076-70F8-4BE7-93C9-68E53FA54D9D}"/>
      </w:docPartPr>
      <w:docPartBody>
        <w:p w:rsidR="00314FA0" w:rsidRDefault="001A7F8C">
          <w:pPr>
            <w:pStyle w:val="6BBEE579C0AB4EB2A797435DBCC6CE9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8C"/>
    <w:rsid w:val="000600D6"/>
    <w:rsid w:val="001A7F8C"/>
    <w:rsid w:val="001C1597"/>
    <w:rsid w:val="00314FA0"/>
    <w:rsid w:val="008C4925"/>
    <w:rsid w:val="00A8785F"/>
    <w:rsid w:val="00E3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BBEE579C0AB4EB2A797435DBCC6CE9E">
    <w:name w:val="6BBEE579C0AB4EB2A797435DBCC6CE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BBEE579C0AB4EB2A797435DBCC6CE9E">
    <w:name w:val="6BBEE579C0AB4EB2A797435DBCC6C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62DC8A76-B4B5-449C-89AB-647D030CD359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PlantillaDenuncia2.dotx</Template>
  <TotalTime>0</TotalTime>
  <Pages>3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Vazquez Vargas</dc:creator>
  <cp:lastModifiedBy>Francisco Javier Vazquez Vargas</cp:lastModifiedBy>
  <cp:revision>2</cp:revision>
  <dcterms:created xsi:type="dcterms:W3CDTF">2015-02-23T18:18:00Z</dcterms:created>
  <dcterms:modified xsi:type="dcterms:W3CDTF">2015-02-23T18:18:00Z</dcterms:modified>
</cp:coreProperties>
</file>